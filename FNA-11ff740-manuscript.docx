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hwong23/neg-01-2023@11ff740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6" w:name="abstract"/>
    <w:p>
      <w:pPr>
        <w:pStyle w:val="Ttulo2"/>
      </w:pPr>
      <w:r>
        <w:t xml:space="preserve">Abstract</w:t>
      </w:r>
    </w:p>
    <w:bookmarkEnd w:id="46"/>
    <w:bookmarkStart w:id="48" w:name="references"/>
    <w:p>
      <w:pPr>
        <w:pStyle w:val="Ttulo2"/>
      </w:pPr>
      <w:r>
        <w:t xml:space="preserve">References</w:t>
      </w:r>
    </w:p>
    <w:bookmarkStart w:id="47" w:name="refs"/>
    <w:bookmarkEnd w:id="47"/>
    <w:bookmarkEnd w:id="4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11ff740fcb5a627b2f6b908e82dd48e7f43d2cc1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11ff740fcb5a627b2f6b908e82dd48e7f43d2cc1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11ff740fcb5a627b2f6b908e82dd48e7f43d2cc1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11ff740fcb5a627b2f6b908e82dd48e7f43d2cc1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2023-03-27T18:17:06Z</dcterms:created>
  <dcterms:modified xsi:type="dcterms:W3CDTF">2023-03-27T18:17:06Z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