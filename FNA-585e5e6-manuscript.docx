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hwong23/neg-01-2023@585e5e6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7" w:name="abstract"/>
    <w:p>
      <w:pPr>
        <w:pStyle w:val="Heading2"/>
      </w:pPr>
      <w:r>
        <w:t xml:space="preserve">Abstract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585e5e6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End w:id="47"/>
    <w:bookmarkStart w:id="48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48"/>
    <w:bookmarkStart w:id="50" w:name="references"/>
    <w:p>
      <w:pPr>
        <w:pStyle w:val="Heading2"/>
      </w:pPr>
      <w:r>
        <w:t xml:space="preserve">References</w:t>
      </w:r>
    </w:p>
    <w:bookmarkStart w:id="49" w:name="refs"/>
    <w:bookmarkEnd w:id="49"/>
    <w:bookmarkEnd w:id="5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585e5e6301bf57ee25e9fc8a82689cc68584b06e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585e5e6301bf57ee25e9fc8a82689cc68584b06e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585e5e6301bf57ee25e9fc8a82689cc68584b06e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585e5e6301bf57ee25e9fc8a82689cc68584b06e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2023-03-27T18:52:10Z</dcterms:created>
  <dcterms:modified xsi:type="dcterms:W3CDTF">2023-03-27T18:52:10Z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