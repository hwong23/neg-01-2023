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hwong23/neg-01-2023@7cb0dfd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7cb0dfd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7cb0dfd199b065856ff02669711d962ab1c8248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7cb0dfd199b065856ff02669711d962ab1c8248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7cb0dfd199b065856ff02669711d962ab1c8248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7cb0dfd199b065856ff02669711d962ab1c8248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2023-03-27T18:41:43Z</dcterms:created>
  <dcterms:modified xsi:type="dcterms:W3CDTF">2023-03-27T18:41:43Z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