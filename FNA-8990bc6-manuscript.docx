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svg" ContentType="image/svg+xml"/>
  <Override PartName="/word/media/rId34.svg" ContentType="image/svg+xml"/>
  <Override PartName="/word/media/rId22.svg" ContentType="image/svg+xml"/>
  <Override PartName="/word/media/rId30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ipervnculo"/>
          </w:rPr>
          <w:t xml:space="preserve">hwong23/neg-01-2023@8990bc6</w:t>
        </w:r>
      </w:hyperlink>
      <w:r>
        <w:t xml:space="preserve"> </w:t>
      </w:r>
      <w:r>
        <w:t xml:space="preserve">on March 27, 2023.</w:t>
      </w:r>
      <w:r>
        <w:t xml:space="preserve"> </w:t>
      </w:r>
    </w:p>
    <w:bookmarkStart w:id="45" w:name="authors"/>
    <w:p>
      <w:pPr>
        <w:pStyle w:val="Ttulo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John Doe</w:t>
      </w:r>
      <w:r>
        <w:t xml:space="preserve"> 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ipervnculo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7" name="Picture"/>
            <a:graphic>
              <a:graphicData uri="http://schemas.openxmlformats.org/drawingml/2006/picture">
                <pic:pic>
                  <pic:nvPicPr>
                    <pic:cNvPr descr="images/github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ipervnculo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1" name="Picture"/>
            <a:graphic>
              <a:graphicData uri="http://schemas.openxmlformats.org/drawingml/2006/picture">
                <pic:pic>
                  <pic:nvPicPr>
                    <pic:cNvPr descr="images/twitter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3">
        <w:r>
          <w:rPr>
            <w:rStyle w:val="Hipervnculo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5" name="Picture"/>
            <a:graphic>
              <a:graphicData uri="http://schemas.openxmlformats.org/drawingml/2006/picture">
                <pic:pic>
                  <pic:nvPicPr>
                    <pic:cNvPr descr="images/mastodon.svg" id="3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7">
        <w:r>
          <w:rPr>
            <w:rStyle w:val="Hipervnculo"/>
          </w:rPr>
          <w:t xml:space="preserve">@johndoe@mastodon.social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Jane Roe</w:t>
      </w:r>
      <w:r>
        <w:t xml:space="preserve"> 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38" name="Picture"/>
            <a:graphic>
              <a:graphicData uri="http://schemas.openxmlformats.org/drawingml/2006/picture">
                <pic:pic>
                  <pic:nvPicPr>
                    <pic:cNvPr descr="images/orcid.svg" id="3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ipervnculo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40" name="Picture"/>
            <a:graphic>
              <a:graphicData uri="http://schemas.openxmlformats.org/drawingml/2006/picture">
                <pic:pic>
                  <pic:nvPicPr>
                    <pic:cNvPr descr="images/github.svg" id="4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2">
        <w:r>
          <w:rPr>
            <w:rStyle w:val="Hipervnculo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bookmarkStart w:id="44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43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or email to</w:t>
      </w:r>
      <w:r>
        <w:t xml:space="preserve"> </w:t>
      </w:r>
      <w:r>
        <w:t xml:space="preserve">Jane Roe &lt;jane.roe@whatever.edu&gt;.</w:t>
      </w:r>
    </w:p>
    <w:bookmarkEnd w:id="44"/>
    <w:bookmarkEnd w:id="45"/>
    <w:bookmarkStart w:id="46" w:name="abstract"/>
    <w:p>
      <w:pPr>
        <w:pStyle w:val="Ttulo2"/>
      </w:pPr>
      <w:r>
        <w:t xml:space="preserve">Abstract</w:t>
      </w:r>
    </w:p>
    <w:bookmarkEnd w:id="46"/>
    <w:bookmarkStart w:id="48" w:name="references"/>
    <w:p>
      <w:pPr>
        <w:pStyle w:val="Ttulo2"/>
      </w:pPr>
      <w:r>
        <w:t xml:space="preserve">References</w:t>
      </w:r>
    </w:p>
    <w:bookmarkStart w:id="47" w:name="refs"/>
    <w:bookmarkEnd w:id="47"/>
    <w:bookmarkEnd w:id="4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svg" /><Relationship Type="http://schemas.openxmlformats.org/officeDocument/2006/relationships/image" Id="rId34" Target="media/rId34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8990bc6d75db337f60ff1f0cb85a9b519c573803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8990bc6d75db337f60ff1f0cb85a9b519c573803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8990bc6d75db337f60ff1f0cb85a9b519c573803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8990bc6d75db337f60ff1f0cb85a9b519c573803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2023-03-27T18:12:12Z</dcterms:created>
  <dcterms:modified xsi:type="dcterms:W3CDTF">2023-03-27T18:12:12Z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2023-03-27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