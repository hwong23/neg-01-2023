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hwong23/neg-01-2023@8f96855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6" w:name="abstract"/>
    <w:p>
      <w:pPr>
        <w:pStyle w:val="Ttulo2"/>
      </w:pPr>
      <w:r>
        <w:t xml:space="preserve">Abstract</w:t>
      </w:r>
    </w:p>
    <w:bookmarkEnd w:id="46"/>
    <w:bookmarkStart w:id="48" w:name="references"/>
    <w:p>
      <w:pPr>
        <w:pStyle w:val="Ttulo2"/>
      </w:pPr>
      <w:r>
        <w:t xml:space="preserve">References</w:t>
      </w:r>
    </w:p>
    <w:bookmarkStart w:id="47" w:name="refs"/>
    <w:bookmarkEnd w:id="47"/>
    <w:bookmarkEnd w:id="4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8f96855bf86bd6bac23fcd57cc6538a0503c810a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8f96855bf86bd6bac23fcd57cc6538a0503c810a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8f96855bf86bd6bac23fcd57cc6538a0503c810a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8f96855bf86bd6bac23fcd57cc6538a0503c810a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2023-03-27T18:18:39Z</dcterms:created>
  <dcterms:modified xsi:type="dcterms:W3CDTF">2023-03-27T18:18:39Z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