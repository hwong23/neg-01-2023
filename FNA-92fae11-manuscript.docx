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hwong23/neg-01-2023@92fae11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Ttulo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92fae11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ipervnculo"/>
                </w:rPr>
                <w:t xml:space="preserve">01.abstract</w:t>
              </w:r>
            </w:hyperlink>
          </w:p>
        </w:tc>
      </w:tr>
    </w:tbl>
    <w:p>
      <w:pPr>
        <w:pStyle w:val="Textoindependiente"/>
      </w:pPr>
    </w:p>
    <w:bookmarkEnd w:id="47"/>
    <w:bookmarkStart w:id="48" w:name="X84f4f70cfb4a3eeb44d4fe9c7924a9127fbe08b"/>
    <w:p>
      <w:pPr>
        <w:pStyle w:val="Ttulo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Ttulo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2fae11010ff0413a1d418e15dd9e8a66c58670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2fae11010ff0413a1d418e15dd9e8a66c586708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2fae11010ff0413a1d418e15dd9e8a66c58670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2fae11010ff0413a1d418e15dd9e8a66c586708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2023-03-27T18:24:38Z</dcterms:created>
  <dcterms:modified xsi:type="dcterms:W3CDTF">2023-03-27T18:24:38Z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