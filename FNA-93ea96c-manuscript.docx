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hwong23/neg-01-2023@93ea96c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93ea96c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3ea96ca53f16c10f2112929c8f2edd7ef71a5a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3ea96ca53f16c10f2112929c8f2edd7ef71a5ad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93ea96ca53f16c10f2112929c8f2edd7ef71a5a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93ea96ca53f16c10f2112929c8f2edd7ef71a5ad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2023-03-27T18:44:16Z</dcterms:created>
  <dcterms:modified xsi:type="dcterms:W3CDTF">2023-03-27T18:44:16Z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