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hwong23/neg-01-2023@986652e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986652e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86652eff466973d70cac000d27465acb841bd5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86652eff466973d70cac000d27465acb841bd5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86652eff466973d70cac000d27465acb841bd5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86652eff466973d70cac000d27465acb841bd5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2023-03-27T18:47:12Z</dcterms:created>
  <dcterms:modified xsi:type="dcterms:W3CDTF">2023-03-27T18:47:12Z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