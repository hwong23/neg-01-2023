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hwong23/neg-01-2023@9e2c796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Heading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9e2c796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7"/>
    <w:bookmarkStart w:id="4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9e2c7964a73673ab0f086d0fb8b05690af29aa30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9e2c7964a73673ab0f086d0fb8b05690af29aa30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9e2c7964a73673ab0f086d0fb8b05690af29aa30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9e2c7964a73673ab0f086d0fb8b05690af29aa30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2023-03-27T18:45:09Z</dcterms:created>
  <dcterms:modified xsi:type="dcterms:W3CDTF">2023-03-27T18:45:09Z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