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hwong23/neg-01-2023@9ed5e9b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9ed5e9b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ed5e9b351a7239d7868d8637dd6945240cf574a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ed5e9b351a7239d7868d8637dd6945240cf574a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ed5e9b351a7239d7868d8637dd6945240cf574a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ed5e9b351a7239d7868d8637dd6945240cf574a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2023-03-27T18:35:48Z</dcterms:created>
  <dcterms:modified xsi:type="dcterms:W3CDTF">2023-03-27T18:35:48Z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