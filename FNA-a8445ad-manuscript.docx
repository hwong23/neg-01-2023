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hwong23/neg-01-2023@a8445ad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a8445ad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a8445ad6995fc369e963c9d0f99163cbc3a9855e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a8445ad6995fc369e963c9d0f99163cbc3a9855e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a8445ad6995fc369e963c9d0f99163cbc3a9855e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a8445ad6995fc369e963c9d0f99163cbc3a9855e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2023-03-27T18:51:13Z</dcterms:created>
  <dcterms:modified xsi:type="dcterms:W3CDTF">2023-03-27T18:51:13Z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