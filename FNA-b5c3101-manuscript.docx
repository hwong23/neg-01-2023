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hwong23/neg-01-2023@b5c3101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b5c3101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b5c31016796fc3030d5e011afe4d15e72c83c990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b5c31016796fc3030d5e011afe4d15e72c83c990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b5c31016796fc3030d5e011afe4d15e72c83c990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b5c31016796fc3030d5e011afe4d15e72c83c990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2023-03-27T18:46:26Z</dcterms:created>
  <dcterms:modified xsi:type="dcterms:W3CDTF">2023-03-27T18:46:26Z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